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11F4C3" w14:textId="77777777" w:rsidR="003D2336" w:rsidRPr="00726947" w:rsidRDefault="00782AB4" w:rsidP="00782AB4">
      <w:pPr>
        <w:pStyle w:val="Titel"/>
        <w:rPr>
          <w:lang w:val="en-GB"/>
        </w:rPr>
      </w:pPr>
      <w:r w:rsidRPr="00726947">
        <w:rPr>
          <w:lang w:val="en-GB"/>
        </w:rPr>
        <w:t>AWS DeepRacer</w:t>
      </w:r>
    </w:p>
    <w:p w14:paraId="3CF708ED" w14:textId="0C2C2D1E" w:rsidR="121375FF" w:rsidRPr="00726947" w:rsidRDefault="121375FF" w:rsidP="121375FF">
      <w:pPr>
        <w:rPr>
          <w:lang w:val="en-GB"/>
        </w:rPr>
      </w:pPr>
    </w:p>
    <w:p w14:paraId="50E0096F" w14:textId="56317F83" w:rsidR="2F94C856" w:rsidRPr="00726947" w:rsidRDefault="2F94C856" w:rsidP="121375FF">
      <w:pPr>
        <w:pStyle w:val="berschrift1"/>
        <w:rPr>
          <w:lang w:val="en-GB"/>
        </w:rPr>
      </w:pPr>
      <w:r w:rsidRPr="00726947">
        <w:rPr>
          <w:lang w:val="en-GB"/>
        </w:rPr>
        <w:t xml:space="preserve">Titel: </w:t>
      </w:r>
      <w:r w:rsidR="00C068E2" w:rsidRPr="00726947">
        <w:rPr>
          <w:lang w:val="en-GB"/>
        </w:rPr>
        <w:t>Racing with Reinforcement Learning</w:t>
      </w:r>
    </w:p>
    <w:p w14:paraId="266F8EBA" w14:textId="49487398" w:rsidR="121375FF" w:rsidRPr="00726947" w:rsidRDefault="121375FF" w:rsidP="121375FF">
      <w:pPr>
        <w:rPr>
          <w:lang w:val="en-GB"/>
        </w:rPr>
      </w:pPr>
    </w:p>
    <w:p w14:paraId="3C5B095B" w14:textId="19FA7D11" w:rsidR="058990C8" w:rsidRPr="00CB295F" w:rsidRDefault="058990C8" w:rsidP="121375FF">
      <w:pPr>
        <w:pStyle w:val="berschrift1"/>
        <w:rPr>
          <w:lang w:val="de-AT"/>
        </w:rPr>
      </w:pPr>
      <w:r w:rsidRPr="00CB295F">
        <w:rPr>
          <w:lang w:val="de-AT"/>
        </w:rPr>
        <w:t>Ausgangslage:</w:t>
      </w:r>
    </w:p>
    <w:p w14:paraId="317C083D" w14:textId="41C90FC7" w:rsidR="0FFA71E6" w:rsidRPr="00CB295F" w:rsidRDefault="0FFA71E6" w:rsidP="121375FF">
      <w:pPr>
        <w:rPr>
          <w:lang w:val="de-AT"/>
        </w:rPr>
      </w:pPr>
      <w:r w:rsidRPr="00CB295F">
        <w:rPr>
          <w:lang w:val="de-AT"/>
        </w:rPr>
        <w:t>Der Abteilung Informatik steh</w:t>
      </w:r>
      <w:r w:rsidR="005B4007" w:rsidRPr="00CB295F">
        <w:rPr>
          <w:lang w:val="de-AT"/>
        </w:rPr>
        <w:t>en</w:t>
      </w:r>
      <w:r w:rsidRPr="00CB295F">
        <w:rPr>
          <w:lang w:val="de-AT"/>
        </w:rPr>
        <w:t xml:space="preserve"> nun </w:t>
      </w:r>
      <w:r w:rsidR="005B4007" w:rsidRPr="00CB295F">
        <w:rPr>
          <w:lang w:val="de-AT"/>
        </w:rPr>
        <w:t>zwei</w:t>
      </w:r>
      <w:r w:rsidRPr="00CB295F">
        <w:rPr>
          <w:lang w:val="de-AT"/>
        </w:rPr>
        <w:t xml:space="preserve"> AWS DeepRacer zur Verfügung.</w:t>
      </w:r>
      <w:r w:rsidR="6528AB02" w:rsidRPr="00CB295F">
        <w:rPr>
          <w:lang w:val="de-AT"/>
        </w:rPr>
        <w:t xml:space="preserve"> Derzeit b</w:t>
      </w:r>
      <w:r w:rsidR="4367C12F" w:rsidRPr="00CB295F">
        <w:rPr>
          <w:lang w:val="de-AT"/>
        </w:rPr>
        <w:t>esteht noch keine Grundlage für den Betrieb und das Testen dieses Roboters.</w:t>
      </w:r>
      <w:r w:rsidR="06C17F40" w:rsidRPr="00CB295F">
        <w:rPr>
          <w:lang w:val="de-AT"/>
        </w:rPr>
        <w:t xml:space="preserve"> Aufgrund dieser nicht vorhandenen Einstiegshilfen fällt es neuen bzw. Unerfahrenen Schülern zunehmend schwerer, sich mit dem AWS DeepRacer zu beschäftigen.</w:t>
      </w:r>
      <w:r w:rsidR="74E205A4" w:rsidRPr="00CB295F">
        <w:rPr>
          <w:lang w:val="de-AT"/>
        </w:rPr>
        <w:t xml:space="preserve"> Weiters sind auch die Möglichkeiten, welche der DeepRacer bietet noch nicht zur Gänze ausgeschöpft.</w:t>
      </w:r>
    </w:p>
    <w:p w14:paraId="2614077A" w14:textId="14986031" w:rsidR="121375FF" w:rsidRPr="00CB295F" w:rsidRDefault="121375FF" w:rsidP="121375FF">
      <w:pPr>
        <w:rPr>
          <w:lang w:val="de-AT"/>
        </w:rPr>
      </w:pPr>
    </w:p>
    <w:p w14:paraId="6E190AA7" w14:textId="3E1AB3F7" w:rsidR="63C5A9AA" w:rsidRPr="00CB295F" w:rsidRDefault="63C5A9AA" w:rsidP="121375FF">
      <w:pPr>
        <w:pStyle w:val="berschrift1"/>
        <w:rPr>
          <w:lang w:val="de-AT"/>
        </w:rPr>
      </w:pPr>
      <w:r w:rsidRPr="00CB295F">
        <w:rPr>
          <w:lang w:val="de-AT"/>
        </w:rPr>
        <w:t>Projektteam:</w:t>
      </w:r>
    </w:p>
    <w:tbl>
      <w:tblPr>
        <w:tblStyle w:val="Tabellenraster"/>
        <w:tblW w:w="0" w:type="auto"/>
        <w:tblLayout w:type="fixed"/>
        <w:tblLook w:val="06A0" w:firstRow="1" w:lastRow="0" w:firstColumn="1" w:lastColumn="0" w:noHBand="1" w:noVBand="1"/>
      </w:tblPr>
      <w:tblGrid>
        <w:gridCol w:w="3009"/>
        <w:gridCol w:w="3009"/>
        <w:gridCol w:w="3009"/>
      </w:tblGrid>
      <w:tr w:rsidR="121375FF" w:rsidRPr="00CB295F" w14:paraId="49005522" w14:textId="77777777" w:rsidTr="121375FF">
        <w:tc>
          <w:tcPr>
            <w:tcW w:w="3009" w:type="dxa"/>
          </w:tcPr>
          <w:p w14:paraId="711A4FF0" w14:textId="439C4B4E" w:rsidR="63C5A9AA" w:rsidRPr="00CB295F" w:rsidRDefault="63C5A9AA" w:rsidP="121375FF">
            <w:pPr>
              <w:rPr>
                <w:b/>
                <w:bCs/>
                <w:sz w:val="24"/>
                <w:szCs w:val="24"/>
                <w:lang w:val="de-AT"/>
              </w:rPr>
            </w:pPr>
            <w:r w:rsidRPr="00CB295F">
              <w:rPr>
                <w:b/>
                <w:bCs/>
                <w:sz w:val="24"/>
                <w:szCs w:val="24"/>
                <w:lang w:val="de-AT"/>
              </w:rPr>
              <w:t>Name</w:t>
            </w:r>
          </w:p>
        </w:tc>
        <w:tc>
          <w:tcPr>
            <w:tcW w:w="3009" w:type="dxa"/>
          </w:tcPr>
          <w:p w14:paraId="2A72CA70" w14:textId="1C6DA859" w:rsidR="63C5A9AA" w:rsidRPr="00CB295F" w:rsidRDefault="63C5A9AA" w:rsidP="121375FF">
            <w:pPr>
              <w:rPr>
                <w:b/>
                <w:bCs/>
                <w:sz w:val="24"/>
                <w:szCs w:val="24"/>
                <w:lang w:val="de-AT"/>
              </w:rPr>
            </w:pPr>
            <w:r w:rsidRPr="00CB295F">
              <w:rPr>
                <w:b/>
                <w:bCs/>
                <w:sz w:val="24"/>
                <w:szCs w:val="24"/>
                <w:lang w:val="de-AT"/>
              </w:rPr>
              <w:t>Aufgabenbereich</w:t>
            </w:r>
          </w:p>
        </w:tc>
        <w:tc>
          <w:tcPr>
            <w:tcW w:w="3009" w:type="dxa"/>
          </w:tcPr>
          <w:p w14:paraId="56469123" w14:textId="4E615EEE" w:rsidR="63C5A9AA" w:rsidRPr="00CB295F" w:rsidRDefault="63C5A9AA" w:rsidP="121375FF">
            <w:pPr>
              <w:rPr>
                <w:b/>
                <w:bCs/>
                <w:sz w:val="24"/>
                <w:szCs w:val="24"/>
                <w:lang w:val="de-AT"/>
              </w:rPr>
            </w:pPr>
            <w:r w:rsidRPr="00CB295F">
              <w:rPr>
                <w:b/>
                <w:bCs/>
                <w:sz w:val="24"/>
                <w:szCs w:val="24"/>
                <w:lang w:val="de-AT"/>
              </w:rPr>
              <w:t>Klasse</w:t>
            </w:r>
          </w:p>
        </w:tc>
      </w:tr>
      <w:tr w:rsidR="121375FF" w:rsidRPr="00CB295F" w14:paraId="402E572E" w14:textId="77777777" w:rsidTr="121375FF">
        <w:tc>
          <w:tcPr>
            <w:tcW w:w="3009" w:type="dxa"/>
          </w:tcPr>
          <w:p w14:paraId="5BB1CDDC" w14:textId="49242421" w:rsidR="63C5A9AA" w:rsidRPr="00CB295F" w:rsidRDefault="63C5A9AA" w:rsidP="121375FF">
            <w:pPr>
              <w:rPr>
                <w:lang w:val="de-AT"/>
              </w:rPr>
            </w:pPr>
            <w:r w:rsidRPr="00CB295F">
              <w:rPr>
                <w:lang w:val="de-AT"/>
              </w:rPr>
              <w:t>Sebastian Rohrer</w:t>
            </w:r>
          </w:p>
          <w:p w14:paraId="4225BCBC" w14:textId="1EF413C9" w:rsidR="63C5A9AA" w:rsidRPr="00CB295F" w:rsidRDefault="63C5A9AA" w:rsidP="121375FF">
            <w:pPr>
              <w:rPr>
                <w:lang w:val="de-AT"/>
              </w:rPr>
            </w:pPr>
            <w:r w:rsidRPr="00CB295F">
              <w:rPr>
                <w:lang w:val="de-AT"/>
              </w:rPr>
              <w:t>(Haupverantwortlich</w:t>
            </w:r>
            <w:r w:rsidR="44DAFE44" w:rsidRPr="00CB295F">
              <w:rPr>
                <w:lang w:val="de-AT"/>
              </w:rPr>
              <w:t>er</w:t>
            </w:r>
            <w:r w:rsidRPr="00CB295F">
              <w:rPr>
                <w:lang w:val="de-AT"/>
              </w:rPr>
              <w:t>)</w:t>
            </w:r>
          </w:p>
        </w:tc>
        <w:tc>
          <w:tcPr>
            <w:tcW w:w="3009" w:type="dxa"/>
          </w:tcPr>
          <w:p w14:paraId="79BA70DB" w14:textId="4C183596" w:rsidR="121375FF" w:rsidRPr="00CB295F" w:rsidRDefault="00116676" w:rsidP="121375FF">
            <w:pPr>
              <w:rPr>
                <w:lang w:val="de-AT"/>
              </w:rPr>
            </w:pPr>
            <w:r w:rsidRPr="00CB295F">
              <w:rPr>
                <w:lang w:val="de-AT"/>
              </w:rPr>
              <w:t>Lokales Training, Modelverwaltung</w:t>
            </w:r>
          </w:p>
        </w:tc>
        <w:tc>
          <w:tcPr>
            <w:tcW w:w="3009" w:type="dxa"/>
          </w:tcPr>
          <w:p w14:paraId="38876706" w14:textId="79B0A7FA" w:rsidR="63C5A9AA" w:rsidRPr="00CB295F" w:rsidRDefault="00BA3DEA" w:rsidP="121375FF">
            <w:pPr>
              <w:rPr>
                <w:lang w:val="de-AT"/>
              </w:rPr>
            </w:pPr>
            <w:r w:rsidRPr="00CB295F">
              <w:rPr>
                <w:lang w:val="de-AT"/>
              </w:rPr>
              <w:t>5</w:t>
            </w:r>
            <w:r w:rsidR="63C5A9AA" w:rsidRPr="00CB295F">
              <w:rPr>
                <w:lang w:val="de-AT"/>
              </w:rPr>
              <w:t>BHIF</w:t>
            </w:r>
          </w:p>
        </w:tc>
      </w:tr>
      <w:tr w:rsidR="121375FF" w:rsidRPr="00CB295F" w14:paraId="55B681ED" w14:textId="77777777" w:rsidTr="121375FF">
        <w:tc>
          <w:tcPr>
            <w:tcW w:w="3009" w:type="dxa"/>
          </w:tcPr>
          <w:p w14:paraId="174DE8E2" w14:textId="2E4123E7" w:rsidR="63C5A9AA" w:rsidRPr="00CB295F" w:rsidRDefault="63C5A9AA" w:rsidP="121375FF">
            <w:pPr>
              <w:rPr>
                <w:lang w:val="de-AT"/>
              </w:rPr>
            </w:pPr>
            <w:r w:rsidRPr="00CB295F">
              <w:rPr>
                <w:lang w:val="de-AT"/>
              </w:rPr>
              <w:t>Florian Schwarzl</w:t>
            </w:r>
          </w:p>
        </w:tc>
        <w:tc>
          <w:tcPr>
            <w:tcW w:w="3009" w:type="dxa"/>
          </w:tcPr>
          <w:p w14:paraId="779B3803" w14:textId="77777777" w:rsidR="121375FF" w:rsidRPr="00CB295F" w:rsidRDefault="00116676" w:rsidP="121375FF">
            <w:pPr>
              <w:rPr>
                <w:lang w:val="de-AT"/>
              </w:rPr>
            </w:pPr>
            <w:r w:rsidRPr="00CB295F">
              <w:rPr>
                <w:lang w:val="de-AT"/>
              </w:rPr>
              <w:t>Streckenbau, Fahrzeugverwaltung,</w:t>
            </w:r>
          </w:p>
          <w:p w14:paraId="7D6E2CDA" w14:textId="18467BCB" w:rsidR="00116676" w:rsidRPr="00CB295F" w:rsidRDefault="00116676" w:rsidP="121375FF">
            <w:pPr>
              <w:rPr>
                <w:lang w:val="de-AT"/>
              </w:rPr>
            </w:pPr>
            <w:r w:rsidRPr="00CB295F">
              <w:rPr>
                <w:lang w:val="de-AT"/>
              </w:rPr>
              <w:t>Algorithmusbeschreibung</w:t>
            </w:r>
          </w:p>
        </w:tc>
        <w:tc>
          <w:tcPr>
            <w:tcW w:w="3009" w:type="dxa"/>
          </w:tcPr>
          <w:p w14:paraId="285FB568" w14:textId="06311E37" w:rsidR="63C5A9AA" w:rsidRPr="00CB295F" w:rsidRDefault="00BA3DEA" w:rsidP="121375FF">
            <w:pPr>
              <w:rPr>
                <w:lang w:val="de-AT"/>
              </w:rPr>
            </w:pPr>
            <w:r w:rsidRPr="00CB295F">
              <w:rPr>
                <w:lang w:val="de-AT"/>
              </w:rPr>
              <w:t>5</w:t>
            </w:r>
            <w:r w:rsidR="63C5A9AA" w:rsidRPr="00CB295F">
              <w:rPr>
                <w:lang w:val="de-AT"/>
              </w:rPr>
              <w:t>BHIF</w:t>
            </w:r>
          </w:p>
        </w:tc>
      </w:tr>
    </w:tbl>
    <w:p w14:paraId="4623F1F0" w14:textId="1E36D969" w:rsidR="121375FF" w:rsidRPr="00CB295F" w:rsidRDefault="121375FF" w:rsidP="121375FF">
      <w:pPr>
        <w:rPr>
          <w:lang w:val="de-AT"/>
        </w:rPr>
      </w:pPr>
    </w:p>
    <w:p w14:paraId="5E660C70" w14:textId="39B9FB42" w:rsidR="4D31F282" w:rsidRPr="00CB295F" w:rsidRDefault="4D31F282" w:rsidP="121375FF">
      <w:pPr>
        <w:pStyle w:val="berschrift1"/>
        <w:rPr>
          <w:lang w:val="de-AT"/>
        </w:rPr>
      </w:pPr>
      <w:r w:rsidRPr="00CB295F">
        <w:rPr>
          <w:lang w:val="de-AT"/>
        </w:rPr>
        <w:t>Projektbeschreibung:</w:t>
      </w:r>
    </w:p>
    <w:p w14:paraId="1C39E4CE" w14:textId="19D8F009" w:rsidR="480C16CB" w:rsidRPr="00CB295F" w:rsidRDefault="480C16CB" w:rsidP="121375FF">
      <w:pPr>
        <w:rPr>
          <w:lang w:val="de-AT"/>
        </w:rPr>
      </w:pPr>
      <w:r w:rsidRPr="00CB295F">
        <w:rPr>
          <w:lang w:val="de-AT"/>
        </w:rPr>
        <w:t>Aufgrund der in den letzten Jahren imme</w:t>
      </w:r>
      <w:r w:rsidR="3C6054E0" w:rsidRPr="00CB295F">
        <w:rPr>
          <w:lang w:val="de-AT"/>
        </w:rPr>
        <w:t>r</w:t>
      </w:r>
      <w:r w:rsidRPr="00CB295F">
        <w:rPr>
          <w:lang w:val="de-AT"/>
        </w:rPr>
        <w:t xml:space="preserve"> höher werdenden Nachfrage an Deep-Learning </w:t>
      </w:r>
      <w:r w:rsidR="1DEAA6F9" w:rsidRPr="00CB295F">
        <w:rPr>
          <w:lang w:val="de-AT"/>
        </w:rPr>
        <w:t>in der Informatik, hat sich der Robo4you Verein einen</w:t>
      </w:r>
      <w:r w:rsidR="34885482" w:rsidRPr="00CB295F">
        <w:rPr>
          <w:lang w:val="de-AT"/>
        </w:rPr>
        <w:t xml:space="preserve"> Amazon Deep Racer gekauft, mit dessen Hilfe es möglich sein soll, durch die AWS-Cloud leicht Deep Learning Algorithmen zu programmieren und einzutrainieren.</w:t>
      </w:r>
      <w:r w:rsidR="43A1A93D" w:rsidRPr="00CB295F">
        <w:rPr>
          <w:lang w:val="de-AT"/>
        </w:rPr>
        <w:t xml:space="preserve"> </w:t>
      </w:r>
      <w:r w:rsidR="00BA3DEA" w:rsidRPr="00CB295F">
        <w:rPr>
          <w:lang w:val="de-AT"/>
        </w:rPr>
        <w:t>Infolgedessen</w:t>
      </w:r>
      <w:r w:rsidR="43A1A93D" w:rsidRPr="00CB295F">
        <w:rPr>
          <w:lang w:val="de-AT"/>
        </w:rPr>
        <w:t xml:space="preserve"> wird der erste Schritt der Diplomarbeit daraus bestehen, dass eine Rennstrecke für die Testung des Roboters im ech</w:t>
      </w:r>
      <w:r w:rsidR="1276FE49" w:rsidRPr="00CB295F">
        <w:rPr>
          <w:lang w:val="de-AT"/>
        </w:rPr>
        <w:t xml:space="preserve">ten Leben gebaut wird. </w:t>
      </w:r>
      <w:r w:rsidR="64787536" w:rsidRPr="00CB295F">
        <w:rPr>
          <w:lang w:val="de-AT"/>
        </w:rPr>
        <w:t>Danach soll basierend auf der gebauten Teststrecke ein Deep Learning Algorithmus in der Amazon Web Services Cloud trainiert werden</w:t>
      </w:r>
      <w:r w:rsidR="4AD6DEF2" w:rsidRPr="00CB295F">
        <w:rPr>
          <w:lang w:val="de-AT"/>
        </w:rPr>
        <w:t xml:space="preserve">, der es dem Fahrzeugt ermöglicht </w:t>
      </w:r>
      <w:r w:rsidR="32D6DAD6" w:rsidRPr="00CB295F">
        <w:rPr>
          <w:lang w:val="de-AT"/>
        </w:rPr>
        <w:t>so schnell wie möglich</w:t>
      </w:r>
      <w:r w:rsidR="4AD6DEF2" w:rsidRPr="00CB295F">
        <w:rPr>
          <w:lang w:val="de-AT"/>
        </w:rPr>
        <w:t xml:space="preserve"> die Strecke fehlerfrei </w:t>
      </w:r>
      <w:r w:rsidR="7755E31D" w:rsidRPr="00CB295F">
        <w:rPr>
          <w:lang w:val="de-AT"/>
        </w:rPr>
        <w:t xml:space="preserve">und kontrolliert </w:t>
      </w:r>
      <w:r w:rsidR="4AD6DEF2" w:rsidRPr="00CB295F">
        <w:rPr>
          <w:lang w:val="de-AT"/>
        </w:rPr>
        <w:t>zu befahren.</w:t>
      </w:r>
    </w:p>
    <w:p w14:paraId="3BF4CB0A" w14:textId="754A4D43" w:rsidR="00102876" w:rsidRPr="00CB295F" w:rsidRDefault="00102876" w:rsidP="121375FF">
      <w:pPr>
        <w:rPr>
          <w:lang w:val="de-AT"/>
        </w:rPr>
      </w:pPr>
      <w:r w:rsidRPr="00CB295F">
        <w:rPr>
          <w:lang w:val="de-AT"/>
        </w:rPr>
        <w:t>Derzeit ist das Trainieren des Algorithmus nur in der AWS Cloud möglich, was wiederum mit Kosten verbunden ist. Daher ist auch das</w:t>
      </w:r>
      <w:r w:rsidR="12C0A471" w:rsidRPr="00CB295F">
        <w:rPr>
          <w:lang w:val="de-AT"/>
        </w:rPr>
        <w:t xml:space="preserve"> </w:t>
      </w:r>
      <w:r w:rsidR="7A2842B7" w:rsidRPr="00CB295F">
        <w:rPr>
          <w:lang w:val="de-AT"/>
        </w:rPr>
        <w:t>E</w:t>
      </w:r>
      <w:r w:rsidR="12C0A471" w:rsidRPr="00CB295F">
        <w:rPr>
          <w:lang w:val="de-AT"/>
        </w:rPr>
        <w:t xml:space="preserve">rrichten einer Schnittstelle </w:t>
      </w:r>
      <w:r w:rsidR="6F0F805C" w:rsidRPr="00CB295F">
        <w:rPr>
          <w:lang w:val="de-AT"/>
        </w:rPr>
        <w:t>für das</w:t>
      </w:r>
      <w:r w:rsidRPr="00CB295F">
        <w:rPr>
          <w:lang w:val="de-AT"/>
        </w:rPr>
        <w:t xml:space="preserve"> lokale Trainieren des DeepRacers Teil der Diplomarbeit.</w:t>
      </w:r>
    </w:p>
    <w:p w14:paraId="482B27C9" w14:textId="2F50A1A8" w:rsidR="4DB85E0E" w:rsidRPr="00CB295F" w:rsidRDefault="4DB85E0E" w:rsidP="31ABFEE9">
      <w:pPr>
        <w:rPr>
          <w:lang w:val="de-AT"/>
        </w:rPr>
      </w:pPr>
      <w:r w:rsidRPr="00CB295F">
        <w:rPr>
          <w:lang w:val="de-AT"/>
        </w:rPr>
        <w:lastRenderedPageBreak/>
        <w:t>Durch das lokale Trainieren können dann mehrere Modelle mit unterschiedlichen Fahrverhalten ohne große Kosten verwendet werden. So kann zum Beispie</w:t>
      </w:r>
      <w:r w:rsidR="5795F1B7" w:rsidRPr="00CB295F">
        <w:rPr>
          <w:lang w:val="de-AT"/>
        </w:rPr>
        <w:t>l ein realitätsnahes Fahrverhalten nachempfunden werden, indem das Fahrzeug nur auf der rechten Spur fährt.</w:t>
      </w:r>
    </w:p>
    <w:p w14:paraId="79CBA8D4" w14:textId="51EFB987" w:rsidR="121375FF" w:rsidRDefault="5157FD15" w:rsidP="121375FF">
      <w:pPr>
        <w:rPr>
          <w:lang w:val="de-AT"/>
        </w:rPr>
      </w:pPr>
      <w:r w:rsidRPr="00CB295F">
        <w:rPr>
          <w:lang w:val="de-AT"/>
        </w:rPr>
        <w:t>Da der der eintrainierte Code auch auf der echten Rennstrecke reibungslos funktionieren soll, muss nun der Roboter auf die physikalische</w:t>
      </w:r>
      <w:r w:rsidR="0D5A20B8" w:rsidRPr="00CB295F">
        <w:rPr>
          <w:lang w:val="de-AT"/>
        </w:rPr>
        <w:t xml:space="preserve">n Begebenheiten </w:t>
      </w:r>
      <w:r w:rsidR="73B0F987" w:rsidRPr="00CB295F">
        <w:rPr>
          <w:lang w:val="de-AT"/>
        </w:rPr>
        <w:t xml:space="preserve">abgestimmt </w:t>
      </w:r>
      <w:r w:rsidR="75CE70D5" w:rsidRPr="00CB295F">
        <w:rPr>
          <w:lang w:val="de-AT"/>
        </w:rPr>
        <w:t>werden,</w:t>
      </w:r>
      <w:r w:rsidR="0D5A20B8" w:rsidRPr="00CB295F">
        <w:rPr>
          <w:lang w:val="de-AT"/>
        </w:rPr>
        <w:t xml:space="preserve"> um auch einen flüssigen Testverlauf im </w:t>
      </w:r>
      <w:r w:rsidR="36005DFA" w:rsidRPr="00CB295F">
        <w:rPr>
          <w:lang w:val="de-AT"/>
        </w:rPr>
        <w:t>echten Leben zu garantieren.</w:t>
      </w:r>
    </w:p>
    <w:p w14:paraId="74AD5A5D" w14:textId="39709853" w:rsidR="00CB295F" w:rsidRDefault="00CB295F" w:rsidP="121375FF">
      <w:pPr>
        <w:rPr>
          <w:lang w:val="de-AT"/>
        </w:rPr>
      </w:pPr>
    </w:p>
    <w:p w14:paraId="2F90696B" w14:textId="052EB7C3" w:rsidR="00CB295F" w:rsidRDefault="00CB295F" w:rsidP="00CB295F">
      <w:pPr>
        <w:pStyle w:val="berschrift1"/>
        <w:rPr>
          <w:lang w:val="de-AT"/>
        </w:rPr>
      </w:pPr>
      <w:r>
        <w:rPr>
          <w:lang w:val="de-AT"/>
        </w:rPr>
        <w:t>Untersuchungsanliegen der individuellen Themenstellungen</w:t>
      </w:r>
    </w:p>
    <w:p w14:paraId="6C4C5900" w14:textId="06D1F2A7" w:rsidR="00CB295F" w:rsidRDefault="00DC6E3D" w:rsidP="00CB295F">
      <w:pPr>
        <w:rPr>
          <w:lang w:val="de-AT"/>
        </w:rPr>
      </w:pPr>
      <w:r>
        <w:rPr>
          <w:lang w:val="de-AT"/>
        </w:rPr>
        <w:t>Durch dieses Forschungsprojekt soll das Trainieren einer künstlichen Intelligenz mit Hilfe eines Algorithmus, der auf Reinforce</w:t>
      </w:r>
      <w:r w:rsidR="00726947">
        <w:rPr>
          <w:lang w:val="de-AT"/>
        </w:rPr>
        <w:t>ment</w:t>
      </w:r>
      <w:r>
        <w:rPr>
          <w:lang w:val="de-AT"/>
        </w:rPr>
        <w:t xml:space="preserve"> Learning basiert, erfolgen. </w:t>
      </w:r>
    </w:p>
    <w:p w14:paraId="6CDD8AE6" w14:textId="509A0063" w:rsidR="00DC6E3D" w:rsidRDefault="00DC6E3D" w:rsidP="00CB295F">
      <w:pPr>
        <w:rPr>
          <w:lang w:val="de-AT"/>
        </w:rPr>
      </w:pPr>
      <w:r>
        <w:rPr>
          <w:lang w:val="de-AT"/>
        </w:rPr>
        <w:t xml:space="preserve">Sebastian Rohrer ist verantwortlich für das lokale trainieren der KI auf dem </w:t>
      </w:r>
      <w:r w:rsidR="00726947">
        <w:rPr>
          <w:lang w:val="de-AT"/>
        </w:rPr>
        <w:t>C</w:t>
      </w:r>
      <w:r>
        <w:rPr>
          <w:lang w:val="de-AT"/>
        </w:rPr>
        <w:t xml:space="preserve">omputer des </w:t>
      </w:r>
      <w:r w:rsidR="007D5ECE">
        <w:rPr>
          <w:lang w:val="de-AT"/>
        </w:rPr>
        <w:t>Robotik Vereins</w:t>
      </w:r>
      <w:r>
        <w:rPr>
          <w:lang w:val="de-AT"/>
        </w:rPr>
        <w:t xml:space="preserve">. Insbesondere auf die Schnittstellenkomunikation zwischen lokalen </w:t>
      </w:r>
      <w:r w:rsidR="00726947">
        <w:rPr>
          <w:lang w:val="de-AT"/>
        </w:rPr>
        <w:t>D</w:t>
      </w:r>
      <w:r>
        <w:rPr>
          <w:lang w:val="de-AT"/>
        </w:rPr>
        <w:t>aten und der AWS-Cloud. Außerdem verwaltet und erstellt er die Modelle</w:t>
      </w:r>
      <w:r w:rsidR="007D5ECE">
        <w:rPr>
          <w:lang w:val="de-AT"/>
        </w:rPr>
        <w:t xml:space="preserve">, welche auf den verschiedenen Strecken trainiert werden. Ebenfalls liegt in seinem Verantwortungsbereich die Analyse der Trainings Daten, </w:t>
      </w:r>
      <w:r w:rsidR="00213D7B">
        <w:rPr>
          <w:lang w:val="de-AT"/>
        </w:rPr>
        <w:t>um</w:t>
      </w:r>
      <w:r w:rsidR="007D5ECE">
        <w:rPr>
          <w:lang w:val="de-AT"/>
        </w:rPr>
        <w:t xml:space="preserve"> de</w:t>
      </w:r>
      <w:r w:rsidR="00213D7B">
        <w:rPr>
          <w:lang w:val="de-AT"/>
        </w:rPr>
        <w:t>n</w:t>
      </w:r>
      <w:r w:rsidR="007D5ECE">
        <w:rPr>
          <w:lang w:val="de-AT"/>
        </w:rPr>
        <w:t xml:space="preserve"> Algorithmus, insbesondere die Hyperparameter, an</w:t>
      </w:r>
      <w:r w:rsidR="00213D7B">
        <w:rPr>
          <w:lang w:val="de-AT"/>
        </w:rPr>
        <w:t>zupassen</w:t>
      </w:r>
      <w:r w:rsidR="007D5ECE">
        <w:rPr>
          <w:lang w:val="de-AT"/>
        </w:rPr>
        <w:t>, um eine bestmögliche Rundenzeit zu erzielen.</w:t>
      </w:r>
    </w:p>
    <w:p w14:paraId="51CC25B3" w14:textId="29968F98" w:rsidR="00726947" w:rsidRDefault="007D5ECE" w:rsidP="00CB295F">
      <w:pPr>
        <w:rPr>
          <w:lang w:val="de-AT"/>
        </w:rPr>
      </w:pPr>
      <w:r>
        <w:rPr>
          <w:lang w:val="de-AT"/>
        </w:rPr>
        <w:t xml:space="preserve">Florian Schwarzl übernimmt die Erstellung, Planung und Konstruktion einer </w:t>
      </w:r>
      <w:r w:rsidR="006C4038">
        <w:rPr>
          <w:lang w:val="de-AT"/>
        </w:rPr>
        <w:t>p</w:t>
      </w:r>
      <w:r>
        <w:rPr>
          <w:lang w:val="de-AT"/>
        </w:rPr>
        <w:t>hysikalischen Strecke, die den Normen der AWS Dokumentation entspricht</w:t>
      </w:r>
      <w:r w:rsidR="006C4038">
        <w:rPr>
          <w:lang w:val="de-AT"/>
        </w:rPr>
        <w:t>, um</w:t>
      </w:r>
      <w:r>
        <w:rPr>
          <w:lang w:val="de-AT"/>
        </w:rPr>
        <w:t xml:space="preserve"> </w:t>
      </w:r>
      <w:r w:rsidR="006C4038">
        <w:rPr>
          <w:lang w:val="de-AT"/>
        </w:rPr>
        <w:t>mit</w:t>
      </w:r>
      <w:r w:rsidR="00376885">
        <w:rPr>
          <w:lang w:val="de-AT"/>
        </w:rPr>
        <w:t xml:space="preserve"> </w:t>
      </w:r>
      <w:r>
        <w:rPr>
          <w:lang w:val="de-AT"/>
        </w:rPr>
        <w:t xml:space="preserve">einem fertigen Modell </w:t>
      </w:r>
      <w:r w:rsidR="006C4038">
        <w:rPr>
          <w:lang w:val="de-AT"/>
        </w:rPr>
        <w:t>diese</w:t>
      </w:r>
      <w:r>
        <w:rPr>
          <w:lang w:val="de-AT"/>
        </w:rPr>
        <w:t xml:space="preserve"> Rennstrecke testen zu können. Die Instandhaltung des AWS DeepRacer und Optimierung des Fahrverhaltens ist ebenfalls in seinem Tätigkeitsbereich, sowie die Kalibration der Sensoren.</w:t>
      </w:r>
      <w:r w:rsidR="00037F6B">
        <w:rPr>
          <w:lang w:val="de-AT"/>
        </w:rPr>
        <w:t xml:space="preserve"> Die Analyse des von AWS verwendeten Algorithmus, sowie der Vergleich mit anderen Reinforcement Learning Algorithmen</w:t>
      </w:r>
      <w:r w:rsidR="00BC133E">
        <w:rPr>
          <w:lang w:val="de-AT"/>
        </w:rPr>
        <w:t xml:space="preserve"> übernimmt auch Florian Schwarzl.</w:t>
      </w:r>
    </w:p>
    <w:p w14:paraId="3397A027" w14:textId="2B65BD1C" w:rsidR="00726947" w:rsidRDefault="00726947" w:rsidP="00726947">
      <w:pPr>
        <w:pStyle w:val="berschrift1"/>
        <w:rPr>
          <w:lang w:val="de-AT"/>
        </w:rPr>
      </w:pPr>
      <w:r>
        <w:rPr>
          <w:lang w:val="de-AT"/>
        </w:rPr>
        <w:t>Untersuchungsanliegen</w:t>
      </w:r>
      <w:r>
        <w:rPr>
          <w:lang w:val="de-AT"/>
        </w:rPr>
        <w:t xml:space="preserve"> (gekürzt):</w:t>
      </w:r>
    </w:p>
    <w:p w14:paraId="6C0ABA4B" w14:textId="77777777" w:rsidR="00726947" w:rsidRDefault="00726947" w:rsidP="00726947">
      <w:pPr>
        <w:rPr>
          <w:lang w:val="de-AT"/>
        </w:rPr>
      </w:pPr>
      <w:r>
        <w:rPr>
          <w:lang w:val="de-AT"/>
        </w:rPr>
        <w:t xml:space="preserve">Durch dieses Forschungsprojekt soll das Trainieren einer künstlichen Intelligenz mit Hilfe eines Algorithmus, der auf Reinforcement Learning basiert, erfolgen. </w:t>
      </w:r>
    </w:p>
    <w:p w14:paraId="7C4D8851" w14:textId="36D5F7FC" w:rsidR="00726947" w:rsidRDefault="00726947" w:rsidP="00726947">
      <w:pPr>
        <w:rPr>
          <w:lang w:val="de-AT"/>
        </w:rPr>
      </w:pPr>
      <w:r>
        <w:rPr>
          <w:lang w:val="de-AT"/>
        </w:rPr>
        <w:t>Sebastian Rohrer ist verantwortlich für:</w:t>
      </w:r>
    </w:p>
    <w:p w14:paraId="49974B46" w14:textId="3F0DB832" w:rsidR="00726947" w:rsidRDefault="00726947" w:rsidP="00726947">
      <w:pPr>
        <w:pStyle w:val="Listenabsatz"/>
        <w:numPr>
          <w:ilvl w:val="0"/>
          <w:numId w:val="6"/>
        </w:numPr>
        <w:rPr>
          <w:lang w:val="de-AT"/>
        </w:rPr>
      </w:pPr>
      <w:r>
        <w:rPr>
          <w:lang w:val="de-AT"/>
        </w:rPr>
        <w:t>Lokales Training</w:t>
      </w:r>
    </w:p>
    <w:p w14:paraId="0C603507" w14:textId="196A8FEE" w:rsidR="00726947" w:rsidRDefault="00726947" w:rsidP="00726947">
      <w:pPr>
        <w:pStyle w:val="Listenabsatz"/>
        <w:numPr>
          <w:ilvl w:val="0"/>
          <w:numId w:val="6"/>
        </w:numPr>
        <w:rPr>
          <w:lang w:val="de-AT"/>
        </w:rPr>
      </w:pPr>
      <w:r>
        <w:rPr>
          <w:lang w:val="de-AT"/>
        </w:rPr>
        <w:t>Modelverwaltung</w:t>
      </w:r>
    </w:p>
    <w:p w14:paraId="28206099" w14:textId="7AECEEBD" w:rsidR="00726947" w:rsidRDefault="00726947" w:rsidP="00726947">
      <w:pPr>
        <w:pStyle w:val="Listenabsatz"/>
        <w:numPr>
          <w:ilvl w:val="0"/>
          <w:numId w:val="6"/>
        </w:numPr>
        <w:rPr>
          <w:lang w:val="de-AT"/>
        </w:rPr>
      </w:pPr>
      <w:r>
        <w:rPr>
          <w:lang w:val="de-AT"/>
        </w:rPr>
        <w:t>Hyperparameteranpassung</w:t>
      </w:r>
    </w:p>
    <w:p w14:paraId="6E8FD200" w14:textId="7882FF17" w:rsidR="00726947" w:rsidRDefault="00726947" w:rsidP="00726947">
      <w:pPr>
        <w:rPr>
          <w:lang w:val="de-AT"/>
        </w:rPr>
      </w:pPr>
      <w:r>
        <w:rPr>
          <w:lang w:val="de-AT"/>
        </w:rPr>
        <w:t>Florian Schwarzl ist verantwortlich für:</w:t>
      </w:r>
    </w:p>
    <w:p w14:paraId="54810154" w14:textId="5882D8B0" w:rsidR="00726947" w:rsidRDefault="00726947" w:rsidP="00726947">
      <w:pPr>
        <w:pStyle w:val="Listenabsatz"/>
        <w:numPr>
          <w:ilvl w:val="0"/>
          <w:numId w:val="7"/>
        </w:numPr>
        <w:rPr>
          <w:lang w:val="de-AT"/>
        </w:rPr>
      </w:pPr>
      <w:r>
        <w:rPr>
          <w:lang w:val="de-AT"/>
        </w:rPr>
        <w:lastRenderedPageBreak/>
        <w:t>Konstruktion der Strecke</w:t>
      </w:r>
    </w:p>
    <w:p w14:paraId="2EBFC256" w14:textId="0BB7A37E" w:rsidR="00726947" w:rsidRDefault="00726947" w:rsidP="00726947">
      <w:pPr>
        <w:pStyle w:val="Listenabsatz"/>
        <w:numPr>
          <w:ilvl w:val="0"/>
          <w:numId w:val="7"/>
        </w:numPr>
        <w:rPr>
          <w:lang w:val="de-AT"/>
        </w:rPr>
      </w:pPr>
      <w:r>
        <w:rPr>
          <w:lang w:val="de-AT"/>
        </w:rPr>
        <w:t>Konfiguration des Fahrzeuges</w:t>
      </w:r>
    </w:p>
    <w:p w14:paraId="1F07E25B" w14:textId="45D312F3" w:rsidR="00726947" w:rsidRPr="00726947" w:rsidRDefault="00726947" w:rsidP="00726947">
      <w:pPr>
        <w:pStyle w:val="Listenabsatz"/>
        <w:numPr>
          <w:ilvl w:val="0"/>
          <w:numId w:val="7"/>
        </w:numPr>
        <w:rPr>
          <w:lang w:val="de-AT"/>
        </w:rPr>
      </w:pPr>
      <w:r>
        <w:rPr>
          <w:lang w:val="de-AT"/>
        </w:rPr>
        <w:t>Algorithmus-Analyse und Auswertung</w:t>
      </w:r>
    </w:p>
    <w:p w14:paraId="3BD60CFE" w14:textId="77777777" w:rsidR="00726947" w:rsidRPr="00726947" w:rsidRDefault="00726947" w:rsidP="00726947">
      <w:pPr>
        <w:rPr>
          <w:lang w:val="de-AT"/>
        </w:rPr>
      </w:pPr>
    </w:p>
    <w:p w14:paraId="70DB525A" w14:textId="7CD0859C" w:rsidR="6E8E3BB8" w:rsidRPr="00CB295F" w:rsidRDefault="6E8E3BB8" w:rsidP="121375FF">
      <w:pPr>
        <w:pStyle w:val="berschrift1"/>
        <w:rPr>
          <w:lang w:val="de-AT"/>
        </w:rPr>
      </w:pPr>
      <w:r w:rsidRPr="00CB295F">
        <w:rPr>
          <w:lang w:val="de-AT"/>
        </w:rPr>
        <w:t>Zielsetzung:</w:t>
      </w:r>
    </w:p>
    <w:p w14:paraId="6C2C9A92" w14:textId="707A9AB1" w:rsidR="1A604354" w:rsidRPr="00CB295F" w:rsidRDefault="1A604354" w:rsidP="121375FF">
      <w:pPr>
        <w:pStyle w:val="Listenabsatz"/>
        <w:numPr>
          <w:ilvl w:val="0"/>
          <w:numId w:val="2"/>
        </w:numPr>
        <w:rPr>
          <w:szCs w:val="22"/>
          <w:lang w:val="de-AT"/>
        </w:rPr>
      </w:pPr>
      <w:r w:rsidRPr="00CB295F">
        <w:rPr>
          <w:lang w:val="de-AT"/>
        </w:rPr>
        <w:t>Aufbau einer geeigneten Teststrecke basierend auf einer der von AWS bereits verwendeten Strecken.</w:t>
      </w:r>
    </w:p>
    <w:p w14:paraId="0B6267F8" w14:textId="757D2F3A" w:rsidR="0266DA35" w:rsidRPr="00CB295F" w:rsidRDefault="0266DA35" w:rsidP="121375FF">
      <w:pPr>
        <w:pStyle w:val="Listenabsatz"/>
        <w:numPr>
          <w:ilvl w:val="0"/>
          <w:numId w:val="2"/>
        </w:numPr>
        <w:rPr>
          <w:szCs w:val="22"/>
          <w:lang w:val="de-AT"/>
        </w:rPr>
      </w:pPr>
      <w:r w:rsidRPr="00CB295F">
        <w:rPr>
          <w:lang w:val="de-AT"/>
        </w:rPr>
        <w:t xml:space="preserve">Trainieren eines Deep-Learning </w:t>
      </w:r>
      <w:r w:rsidR="37914D60" w:rsidRPr="00CB295F">
        <w:rPr>
          <w:lang w:val="de-AT"/>
        </w:rPr>
        <w:t>Algorithmus in der AWS-Cloud,</w:t>
      </w:r>
      <w:r w:rsidRPr="00CB295F">
        <w:rPr>
          <w:lang w:val="de-AT"/>
        </w:rPr>
        <w:t xml:space="preserve"> </w:t>
      </w:r>
      <w:r w:rsidR="5BCB93A9" w:rsidRPr="00CB295F">
        <w:rPr>
          <w:lang w:val="de-AT"/>
        </w:rPr>
        <w:t>um die Rennstrecke</w:t>
      </w:r>
      <w:r w:rsidRPr="00CB295F">
        <w:rPr>
          <w:lang w:val="de-AT"/>
        </w:rPr>
        <w:t xml:space="preserve"> möglichst schnell</w:t>
      </w:r>
      <w:r w:rsidR="38C10A51" w:rsidRPr="00CB295F">
        <w:rPr>
          <w:lang w:val="de-AT"/>
        </w:rPr>
        <w:t xml:space="preserve"> </w:t>
      </w:r>
      <w:r w:rsidRPr="00CB295F">
        <w:rPr>
          <w:lang w:val="de-AT"/>
        </w:rPr>
        <w:t>und fehlerfreie</w:t>
      </w:r>
      <w:r w:rsidR="3452CF26" w:rsidRPr="00CB295F">
        <w:rPr>
          <w:lang w:val="de-AT"/>
        </w:rPr>
        <w:t xml:space="preserve"> zu befahren.</w:t>
      </w:r>
    </w:p>
    <w:p w14:paraId="5E89A87A" w14:textId="62E9A3F6" w:rsidR="00102876" w:rsidRPr="00CB295F" w:rsidRDefault="00102876" w:rsidP="121375FF">
      <w:pPr>
        <w:pStyle w:val="Listenabsatz"/>
        <w:numPr>
          <w:ilvl w:val="0"/>
          <w:numId w:val="2"/>
        </w:numPr>
        <w:rPr>
          <w:lang w:val="de-AT"/>
        </w:rPr>
      </w:pPr>
      <w:r w:rsidRPr="00CB295F">
        <w:rPr>
          <w:lang w:val="de-AT"/>
        </w:rPr>
        <w:t xml:space="preserve">Einrichtung der </w:t>
      </w:r>
      <w:r w:rsidR="47BD5EE3" w:rsidRPr="00CB295F">
        <w:rPr>
          <w:lang w:val="de-AT"/>
        </w:rPr>
        <w:t>benötigten</w:t>
      </w:r>
      <w:r w:rsidRPr="00CB295F">
        <w:rPr>
          <w:lang w:val="de-AT"/>
        </w:rPr>
        <w:t xml:space="preserve"> Software, um den Deep-Learning Algorithmus auch ohne die Verwendung der AWS Cloud zu trainieren.</w:t>
      </w:r>
    </w:p>
    <w:p w14:paraId="54F15CFE" w14:textId="164E7F9F" w:rsidR="0FF91DA1" w:rsidRPr="00CB295F" w:rsidRDefault="0FF91DA1" w:rsidP="121375FF">
      <w:pPr>
        <w:pStyle w:val="Listenabsatz"/>
        <w:numPr>
          <w:ilvl w:val="0"/>
          <w:numId w:val="2"/>
        </w:numPr>
        <w:rPr>
          <w:lang w:val="de-AT"/>
        </w:rPr>
      </w:pPr>
      <w:r w:rsidRPr="00CB295F">
        <w:rPr>
          <w:lang w:val="de-AT"/>
        </w:rPr>
        <w:t>Abstimmung des Programmes auf die physikalische Rennstrecke.</w:t>
      </w:r>
    </w:p>
    <w:p w14:paraId="59046F50" w14:textId="5339764B" w:rsidR="1F3B11B5" w:rsidRPr="00CB295F" w:rsidRDefault="1F3B11B5" w:rsidP="31ABFEE9">
      <w:pPr>
        <w:pStyle w:val="Listenabsatz"/>
        <w:numPr>
          <w:ilvl w:val="0"/>
          <w:numId w:val="2"/>
        </w:numPr>
        <w:rPr>
          <w:lang w:val="de-AT"/>
        </w:rPr>
      </w:pPr>
      <w:r w:rsidRPr="00CB295F">
        <w:rPr>
          <w:lang w:val="de-AT"/>
        </w:rPr>
        <w:t>Erstellung verschiedener Modelle zur Simulation unterschiedlicher Fahrverhalten.</w:t>
      </w:r>
    </w:p>
    <w:p w14:paraId="5E7BF276" w14:textId="53CB76A5" w:rsidR="00E25CDC" w:rsidRPr="00CB295F" w:rsidRDefault="00E25CDC" w:rsidP="31ABFEE9">
      <w:pPr>
        <w:pStyle w:val="Listenabsatz"/>
        <w:numPr>
          <w:ilvl w:val="0"/>
          <w:numId w:val="2"/>
        </w:numPr>
        <w:rPr>
          <w:lang w:val="de-AT"/>
        </w:rPr>
      </w:pPr>
      <w:r w:rsidRPr="00CB295F">
        <w:rPr>
          <w:lang w:val="de-AT"/>
        </w:rPr>
        <w:t>Teilnahme an AWS DeepRacer League</w:t>
      </w:r>
    </w:p>
    <w:p w14:paraId="19117AF3" w14:textId="597B2606" w:rsidR="121375FF" w:rsidRPr="00CB295F" w:rsidRDefault="121375FF" w:rsidP="121375FF">
      <w:pPr>
        <w:rPr>
          <w:lang w:val="de-AT"/>
        </w:rPr>
      </w:pPr>
    </w:p>
    <w:p w14:paraId="6A580438" w14:textId="7313EC42" w:rsidR="6C5BA123" w:rsidRPr="00CB295F" w:rsidRDefault="6C5BA123" w:rsidP="121375FF">
      <w:pPr>
        <w:pStyle w:val="berschrift1"/>
        <w:rPr>
          <w:lang w:val="de-AT"/>
        </w:rPr>
      </w:pPr>
      <w:r w:rsidRPr="00CB295F">
        <w:rPr>
          <w:lang w:val="de-AT"/>
        </w:rPr>
        <w:t>Meilensteine:</w:t>
      </w:r>
    </w:p>
    <w:p w14:paraId="00EC9224" w14:textId="66D47187" w:rsidR="6C5BA123" w:rsidRPr="00CB295F" w:rsidRDefault="6C5BA123" w:rsidP="121375FF">
      <w:pPr>
        <w:pStyle w:val="Listenabsatz"/>
        <w:numPr>
          <w:ilvl w:val="0"/>
          <w:numId w:val="1"/>
        </w:numPr>
        <w:rPr>
          <w:szCs w:val="22"/>
          <w:lang w:val="de-AT"/>
        </w:rPr>
      </w:pPr>
      <w:r w:rsidRPr="00CB295F">
        <w:rPr>
          <w:lang w:val="de-AT"/>
        </w:rPr>
        <w:t>Fertigstellung der physikalischen Teststrecke.</w:t>
      </w:r>
    </w:p>
    <w:p w14:paraId="7F142FAA" w14:textId="61FE927F" w:rsidR="00102876" w:rsidRPr="00CB295F" w:rsidRDefault="00102876" w:rsidP="121375FF">
      <w:pPr>
        <w:pStyle w:val="Listenabsatz"/>
        <w:numPr>
          <w:ilvl w:val="0"/>
          <w:numId w:val="1"/>
        </w:numPr>
        <w:rPr>
          <w:szCs w:val="22"/>
          <w:lang w:val="de-AT"/>
        </w:rPr>
      </w:pPr>
      <w:r w:rsidRPr="00CB295F">
        <w:rPr>
          <w:lang w:val="de-AT"/>
        </w:rPr>
        <w:t>Einrichtung der Software zum lokalen Trainieren des Algorithmus.</w:t>
      </w:r>
    </w:p>
    <w:p w14:paraId="7E47035A" w14:textId="3CD1A690" w:rsidR="00CB295F" w:rsidRPr="00CB295F" w:rsidRDefault="00CB295F" w:rsidP="121375FF">
      <w:pPr>
        <w:pStyle w:val="Listenabsatz"/>
        <w:numPr>
          <w:ilvl w:val="0"/>
          <w:numId w:val="1"/>
        </w:numPr>
        <w:rPr>
          <w:szCs w:val="22"/>
          <w:lang w:val="de-AT"/>
        </w:rPr>
      </w:pPr>
      <w:r>
        <w:rPr>
          <w:lang w:val="de-AT"/>
        </w:rPr>
        <w:t>Konstruktion der physikalischen Strecke</w:t>
      </w:r>
    </w:p>
    <w:p w14:paraId="673CE172" w14:textId="69A749EB" w:rsidR="777DBB68" w:rsidRPr="00CB295F" w:rsidRDefault="777DBB68" w:rsidP="121375FF">
      <w:pPr>
        <w:pStyle w:val="Listenabsatz"/>
        <w:numPr>
          <w:ilvl w:val="0"/>
          <w:numId w:val="1"/>
        </w:numPr>
        <w:rPr>
          <w:szCs w:val="22"/>
          <w:lang w:val="de-AT"/>
        </w:rPr>
      </w:pPr>
      <w:r w:rsidRPr="00CB295F">
        <w:rPr>
          <w:lang w:val="de-AT"/>
        </w:rPr>
        <w:t>Strecke durch AWS DeepRacer befahrbar.</w:t>
      </w:r>
    </w:p>
    <w:p w14:paraId="196AC73E" w14:textId="6F4B16BE" w:rsidR="777DBB68" w:rsidRPr="00CB295F" w:rsidRDefault="777DBB68" w:rsidP="121375FF">
      <w:pPr>
        <w:pStyle w:val="Listenabsatz"/>
        <w:numPr>
          <w:ilvl w:val="0"/>
          <w:numId w:val="1"/>
        </w:numPr>
        <w:rPr>
          <w:lang w:val="de-AT"/>
        </w:rPr>
      </w:pPr>
      <w:r w:rsidRPr="00CB295F">
        <w:rPr>
          <w:lang w:val="de-AT"/>
        </w:rPr>
        <w:t>Algorithmus optimiert, um gewünschte Ergebnisse zu erzielen.</w:t>
      </w:r>
    </w:p>
    <w:p w14:paraId="277D691C" w14:textId="7BE3B748" w:rsidR="0DB810A5" w:rsidRPr="00CB295F" w:rsidRDefault="0DB810A5" w:rsidP="31ABFEE9">
      <w:pPr>
        <w:pStyle w:val="Listenabsatz"/>
        <w:numPr>
          <w:ilvl w:val="0"/>
          <w:numId w:val="1"/>
        </w:numPr>
        <w:rPr>
          <w:lang w:val="de-AT"/>
        </w:rPr>
      </w:pPr>
      <w:r w:rsidRPr="00CB295F">
        <w:rPr>
          <w:lang w:val="de-AT"/>
        </w:rPr>
        <w:t>Implementierung verschiedener Modelle</w:t>
      </w:r>
      <w:r w:rsidR="2B374269" w:rsidRPr="00CB295F">
        <w:rPr>
          <w:lang w:val="de-AT"/>
        </w:rPr>
        <w:t>,</w:t>
      </w:r>
      <w:r w:rsidRPr="00CB295F">
        <w:rPr>
          <w:lang w:val="de-AT"/>
        </w:rPr>
        <w:t xml:space="preserve"> um unterschiedliche Fahrverhalten zu er</w:t>
      </w:r>
      <w:r w:rsidR="62E75DEA" w:rsidRPr="00CB295F">
        <w:rPr>
          <w:lang w:val="de-AT"/>
        </w:rPr>
        <w:t>zielen</w:t>
      </w:r>
    </w:p>
    <w:p w14:paraId="2112E12F" w14:textId="04E9A954" w:rsidR="00E23A43" w:rsidRPr="00CB295F" w:rsidRDefault="0E28DF02" w:rsidP="00E23A43">
      <w:pPr>
        <w:pStyle w:val="Listenabsatz"/>
        <w:numPr>
          <w:ilvl w:val="0"/>
          <w:numId w:val="1"/>
        </w:numPr>
        <w:rPr>
          <w:lang w:val="de-AT"/>
        </w:rPr>
      </w:pPr>
      <w:r w:rsidRPr="00CB295F">
        <w:rPr>
          <w:lang w:val="de-AT"/>
        </w:rPr>
        <w:t xml:space="preserve">Übertragung des </w:t>
      </w:r>
      <w:r w:rsidR="007C0B34" w:rsidRPr="00CB295F">
        <w:rPr>
          <w:lang w:val="de-AT"/>
        </w:rPr>
        <w:t>Model</w:t>
      </w:r>
      <w:r w:rsidR="00F36D74" w:rsidRPr="00CB295F">
        <w:rPr>
          <w:lang w:val="de-AT"/>
        </w:rPr>
        <w:t>s</w:t>
      </w:r>
      <w:r w:rsidRPr="00CB295F">
        <w:rPr>
          <w:lang w:val="de-AT"/>
        </w:rPr>
        <w:t xml:space="preserve"> auf dem DeepRacer</w:t>
      </w:r>
    </w:p>
    <w:p w14:paraId="0B0E11AE" w14:textId="54D6FDC6" w:rsidR="0E28DF02" w:rsidRPr="00CB295F" w:rsidRDefault="0E28DF02" w:rsidP="004F1B05">
      <w:pPr>
        <w:pStyle w:val="Listenabsatz"/>
        <w:rPr>
          <w:szCs w:val="22"/>
          <w:lang w:val="de-AT"/>
        </w:rPr>
      </w:pPr>
    </w:p>
    <w:sectPr w:rsidR="0E28DF02" w:rsidRPr="00CB295F" w:rsidSect="00B911B7">
      <w:headerReference w:type="default" r:id="rId11"/>
      <w:footerReference w:type="default" r:id="rId12"/>
      <w:pgSz w:w="11906" w:h="16838" w:code="9"/>
      <w:pgMar w:top="1440" w:right="1440" w:bottom="1440" w:left="1440" w:header="720" w:footer="720" w:gutter="0"/>
      <w:cols w:space="720"/>
      <w:docGrid w:linePitch="2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888FA8" w14:textId="77777777" w:rsidR="00BC616E" w:rsidRDefault="00BC616E" w:rsidP="00782AB4">
      <w:pPr>
        <w:spacing w:after="0" w:line="240" w:lineRule="auto"/>
      </w:pPr>
      <w:r>
        <w:separator/>
      </w:r>
    </w:p>
  </w:endnote>
  <w:endnote w:type="continuationSeparator" w:id="0">
    <w:p w14:paraId="5B5D8C53" w14:textId="77777777" w:rsidR="00BC616E" w:rsidRDefault="00BC616E" w:rsidP="00782A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121375FF" w14:paraId="7C17090B" w14:textId="77777777" w:rsidTr="121375FF">
      <w:tc>
        <w:tcPr>
          <w:tcW w:w="3009" w:type="dxa"/>
        </w:tcPr>
        <w:p w14:paraId="53D690CA" w14:textId="5D6038E5" w:rsidR="121375FF" w:rsidRDefault="121375FF" w:rsidP="121375FF">
          <w:pPr>
            <w:pStyle w:val="Kopfzeile"/>
            <w:ind w:left="-115"/>
          </w:pPr>
        </w:p>
      </w:tc>
      <w:tc>
        <w:tcPr>
          <w:tcW w:w="3009" w:type="dxa"/>
        </w:tcPr>
        <w:p w14:paraId="4B5342C6" w14:textId="21B1AE40" w:rsidR="121375FF" w:rsidRDefault="121375FF" w:rsidP="121375FF">
          <w:pPr>
            <w:pStyle w:val="Kopfzeile"/>
            <w:jc w:val="center"/>
          </w:pPr>
        </w:p>
      </w:tc>
      <w:tc>
        <w:tcPr>
          <w:tcW w:w="3009" w:type="dxa"/>
        </w:tcPr>
        <w:p w14:paraId="633AF4F3" w14:textId="2DFD97D0" w:rsidR="121375FF" w:rsidRDefault="121375FF" w:rsidP="121375FF">
          <w:pPr>
            <w:pStyle w:val="Kopfzeile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D626F7">
            <w:rPr>
              <w:noProof/>
            </w:rPr>
            <w:t>1</w:t>
          </w:r>
          <w:r>
            <w:fldChar w:fldCharType="end"/>
          </w:r>
        </w:p>
      </w:tc>
    </w:tr>
  </w:tbl>
  <w:p w14:paraId="21DF8B76" w14:textId="7696323F" w:rsidR="121375FF" w:rsidRDefault="121375FF" w:rsidP="121375FF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E25111" w14:textId="77777777" w:rsidR="00BC616E" w:rsidRDefault="00BC616E" w:rsidP="00782AB4">
      <w:pPr>
        <w:spacing w:after="0" w:line="240" w:lineRule="auto"/>
      </w:pPr>
      <w:r>
        <w:separator/>
      </w:r>
    </w:p>
  </w:footnote>
  <w:footnote w:type="continuationSeparator" w:id="0">
    <w:p w14:paraId="692081F9" w14:textId="77777777" w:rsidR="00BC616E" w:rsidRDefault="00BC616E" w:rsidP="00782A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0D4AC5" w14:textId="44FD9D0C" w:rsidR="00782AB4" w:rsidRDefault="00782AB4">
    <w:pPr>
      <w:pStyle w:val="Kopfzeile"/>
    </w:pPr>
    <w:r>
      <w:t>Florian Schwarzl, Sebastian Rohrer</w:t>
    </w:r>
    <w:r>
      <w:tab/>
    </w:r>
    <w:r w:rsidR="0064220E">
      <w:t>5</w:t>
    </w:r>
    <w:r>
      <w:t>BHIF</w:t>
    </w:r>
    <w:r>
      <w:tab/>
      <w:t>18.05.2020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B741DB"/>
    <w:multiLevelType w:val="hybridMultilevel"/>
    <w:tmpl w:val="5024D43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B13DBB"/>
    <w:multiLevelType w:val="hybridMultilevel"/>
    <w:tmpl w:val="CF9E65D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9E25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D834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5833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024B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004E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FE52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3617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84B6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2E58A3"/>
    <w:multiLevelType w:val="hybridMultilevel"/>
    <w:tmpl w:val="7F382EB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1B0E89"/>
    <w:multiLevelType w:val="hybridMultilevel"/>
    <w:tmpl w:val="8460E8D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B94E87"/>
    <w:multiLevelType w:val="hybridMultilevel"/>
    <w:tmpl w:val="75ACE28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5817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6CC8B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ECC0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2253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A248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70DB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ACFA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D8A1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6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rY0MDcxNTC2MAMCSyUdpeDU4uLM/DyQAqNaAEk8Ap0sAAAA"/>
  </w:docVars>
  <w:rsids>
    <w:rsidRoot w:val="00782AB4"/>
    <w:rsid w:val="00037F6B"/>
    <w:rsid w:val="000D30AE"/>
    <w:rsid w:val="00102876"/>
    <w:rsid w:val="00116676"/>
    <w:rsid w:val="001447B0"/>
    <w:rsid w:val="00205D71"/>
    <w:rsid w:val="00213D7B"/>
    <w:rsid w:val="002232C9"/>
    <w:rsid w:val="00376885"/>
    <w:rsid w:val="003A2A3A"/>
    <w:rsid w:val="003D2336"/>
    <w:rsid w:val="003D60BB"/>
    <w:rsid w:val="003F715F"/>
    <w:rsid w:val="004E3A9A"/>
    <w:rsid w:val="004F1B05"/>
    <w:rsid w:val="00557ABC"/>
    <w:rsid w:val="005B4007"/>
    <w:rsid w:val="006234AF"/>
    <w:rsid w:val="0064220E"/>
    <w:rsid w:val="0068605E"/>
    <w:rsid w:val="006C4038"/>
    <w:rsid w:val="00726947"/>
    <w:rsid w:val="0075E964"/>
    <w:rsid w:val="00782AB4"/>
    <w:rsid w:val="007C0B34"/>
    <w:rsid w:val="007D5ECE"/>
    <w:rsid w:val="007E14DF"/>
    <w:rsid w:val="00B127D5"/>
    <w:rsid w:val="00B911B7"/>
    <w:rsid w:val="00BA3DEA"/>
    <w:rsid w:val="00BC133E"/>
    <w:rsid w:val="00BC616E"/>
    <w:rsid w:val="00C068E2"/>
    <w:rsid w:val="00CB295F"/>
    <w:rsid w:val="00CD74B5"/>
    <w:rsid w:val="00D626F7"/>
    <w:rsid w:val="00DB6674"/>
    <w:rsid w:val="00DC6E3D"/>
    <w:rsid w:val="00DD5EEF"/>
    <w:rsid w:val="00E23A43"/>
    <w:rsid w:val="00E25CDC"/>
    <w:rsid w:val="00F31463"/>
    <w:rsid w:val="00F36D74"/>
    <w:rsid w:val="00F657DF"/>
    <w:rsid w:val="014C4949"/>
    <w:rsid w:val="01E9E9F1"/>
    <w:rsid w:val="0205082E"/>
    <w:rsid w:val="0266DA35"/>
    <w:rsid w:val="034DEDF4"/>
    <w:rsid w:val="058990C8"/>
    <w:rsid w:val="05CB8CCE"/>
    <w:rsid w:val="06C17F40"/>
    <w:rsid w:val="06C2991A"/>
    <w:rsid w:val="087EABE0"/>
    <w:rsid w:val="0AD031DA"/>
    <w:rsid w:val="0B148EF3"/>
    <w:rsid w:val="0D5A20B8"/>
    <w:rsid w:val="0D953E5D"/>
    <w:rsid w:val="0DB810A5"/>
    <w:rsid w:val="0E28DF02"/>
    <w:rsid w:val="0E414FF5"/>
    <w:rsid w:val="0E5EAF47"/>
    <w:rsid w:val="0FF91DA1"/>
    <w:rsid w:val="0FFA71E6"/>
    <w:rsid w:val="1182B306"/>
    <w:rsid w:val="121375FF"/>
    <w:rsid w:val="1276FE49"/>
    <w:rsid w:val="12C0A471"/>
    <w:rsid w:val="138A158D"/>
    <w:rsid w:val="14AECF28"/>
    <w:rsid w:val="1637F5FB"/>
    <w:rsid w:val="198854BC"/>
    <w:rsid w:val="19DD93DB"/>
    <w:rsid w:val="1A0C3C5B"/>
    <w:rsid w:val="1A604354"/>
    <w:rsid w:val="1AA6DEC4"/>
    <w:rsid w:val="1B004F03"/>
    <w:rsid w:val="1B85086C"/>
    <w:rsid w:val="1CE97830"/>
    <w:rsid w:val="1DEAA6F9"/>
    <w:rsid w:val="1EB8BB83"/>
    <w:rsid w:val="1F3B11B5"/>
    <w:rsid w:val="2310ADF6"/>
    <w:rsid w:val="2326BC77"/>
    <w:rsid w:val="232780E2"/>
    <w:rsid w:val="232D3211"/>
    <w:rsid w:val="2521A2E8"/>
    <w:rsid w:val="254434F9"/>
    <w:rsid w:val="29036201"/>
    <w:rsid w:val="2A4639BA"/>
    <w:rsid w:val="2B374269"/>
    <w:rsid w:val="2BAA451A"/>
    <w:rsid w:val="2D40B1CF"/>
    <w:rsid w:val="2F94C856"/>
    <w:rsid w:val="2FC0086D"/>
    <w:rsid w:val="31ABFEE9"/>
    <w:rsid w:val="32D6DAD6"/>
    <w:rsid w:val="32E8FC0C"/>
    <w:rsid w:val="3452CF26"/>
    <w:rsid w:val="34885482"/>
    <w:rsid w:val="36005DFA"/>
    <w:rsid w:val="37914D60"/>
    <w:rsid w:val="379FB024"/>
    <w:rsid w:val="38A7811E"/>
    <w:rsid w:val="38C10A51"/>
    <w:rsid w:val="38CCEEBB"/>
    <w:rsid w:val="3B4A2456"/>
    <w:rsid w:val="3C6054E0"/>
    <w:rsid w:val="3CF94EC0"/>
    <w:rsid w:val="3EE223FD"/>
    <w:rsid w:val="405ACFEB"/>
    <w:rsid w:val="4367C12F"/>
    <w:rsid w:val="4393AEAE"/>
    <w:rsid w:val="43A1A93D"/>
    <w:rsid w:val="44DAFE44"/>
    <w:rsid w:val="458014FF"/>
    <w:rsid w:val="47BD5EE3"/>
    <w:rsid w:val="480C16CB"/>
    <w:rsid w:val="49BDFCC3"/>
    <w:rsid w:val="4A4CF7FF"/>
    <w:rsid w:val="4AC37920"/>
    <w:rsid w:val="4ACFFB4D"/>
    <w:rsid w:val="4AD6DEF2"/>
    <w:rsid w:val="4BF7E596"/>
    <w:rsid w:val="4CACC6D4"/>
    <w:rsid w:val="4D31F282"/>
    <w:rsid w:val="4D526C3F"/>
    <w:rsid w:val="4DB034DE"/>
    <w:rsid w:val="4DB85E0E"/>
    <w:rsid w:val="4E66AE62"/>
    <w:rsid w:val="4EED5191"/>
    <w:rsid w:val="50CF4814"/>
    <w:rsid w:val="5157FD15"/>
    <w:rsid w:val="5338A916"/>
    <w:rsid w:val="5569FC5B"/>
    <w:rsid w:val="55FB4ADF"/>
    <w:rsid w:val="564DAD03"/>
    <w:rsid w:val="5795F1B7"/>
    <w:rsid w:val="57D08980"/>
    <w:rsid w:val="5953A37D"/>
    <w:rsid w:val="59B2F471"/>
    <w:rsid w:val="59DD55F4"/>
    <w:rsid w:val="59E9852C"/>
    <w:rsid w:val="5A6584E0"/>
    <w:rsid w:val="5B67E4B1"/>
    <w:rsid w:val="5BC14D08"/>
    <w:rsid w:val="5BC485C1"/>
    <w:rsid w:val="5BCB93A9"/>
    <w:rsid w:val="5CCF0C3E"/>
    <w:rsid w:val="5EA8B92A"/>
    <w:rsid w:val="5F4C1E19"/>
    <w:rsid w:val="5F92137D"/>
    <w:rsid w:val="62E75DEA"/>
    <w:rsid w:val="63AFDF8E"/>
    <w:rsid w:val="63C5A9AA"/>
    <w:rsid w:val="640C68AC"/>
    <w:rsid w:val="64787536"/>
    <w:rsid w:val="64BCED60"/>
    <w:rsid w:val="6528AB02"/>
    <w:rsid w:val="652A270C"/>
    <w:rsid w:val="657F931E"/>
    <w:rsid w:val="6598AA33"/>
    <w:rsid w:val="67105883"/>
    <w:rsid w:val="69036200"/>
    <w:rsid w:val="6B0E18DC"/>
    <w:rsid w:val="6BC34B2D"/>
    <w:rsid w:val="6C5BA123"/>
    <w:rsid w:val="6C9CF253"/>
    <w:rsid w:val="6E8E3BB8"/>
    <w:rsid w:val="6EA5FD6C"/>
    <w:rsid w:val="6F0F805C"/>
    <w:rsid w:val="6F27806A"/>
    <w:rsid w:val="702AD307"/>
    <w:rsid w:val="70E4B102"/>
    <w:rsid w:val="72279086"/>
    <w:rsid w:val="73B0F987"/>
    <w:rsid w:val="744517E9"/>
    <w:rsid w:val="747B3185"/>
    <w:rsid w:val="74E205A4"/>
    <w:rsid w:val="75CE70D5"/>
    <w:rsid w:val="766A2924"/>
    <w:rsid w:val="76D7DAB9"/>
    <w:rsid w:val="76FCFF81"/>
    <w:rsid w:val="7755E31D"/>
    <w:rsid w:val="777DBB68"/>
    <w:rsid w:val="78133013"/>
    <w:rsid w:val="7893E372"/>
    <w:rsid w:val="78BD2A05"/>
    <w:rsid w:val="793B3A64"/>
    <w:rsid w:val="79B3A4CB"/>
    <w:rsid w:val="7A2842B7"/>
    <w:rsid w:val="7B400659"/>
    <w:rsid w:val="7BDD096A"/>
    <w:rsid w:val="7DA9DE93"/>
    <w:rsid w:val="7ED3DE9D"/>
    <w:rsid w:val="7F181082"/>
    <w:rsid w:val="7FDE6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65C13"/>
  <w15:chartTrackingRefBased/>
  <w15:docId w15:val="{0895469F-BA46-4CC2-B07B-1B9A56127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17"/>
        <w:szCs w:val="17"/>
        <w:lang w:val="de-DE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D60BB"/>
    <w:rPr>
      <w:sz w:val="22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BA3DEA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00000" w:themeColor="text1"/>
      <w:sz w:val="34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D5EEF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4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B01513" w:themeColor="accent1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Buchtitel">
    <w:name w:val="Book Title"/>
    <w:basedOn w:val="Absatz-Standardschriftart"/>
    <w:uiPriority w:val="33"/>
    <w:qFormat/>
    <w:rPr>
      <w:b/>
      <w:bCs/>
      <w:caps w:val="0"/>
      <w:smallCaps/>
      <w:spacing w:val="1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Hervorhebung">
    <w:name w:val="Emphasis"/>
    <w:basedOn w:val="Absatz-Standardschriftart"/>
    <w:uiPriority w:val="20"/>
    <w:qFormat/>
    <w:rPr>
      <w:i/>
      <w:iCs/>
      <w:color w:val="000000" w:themeColor="text1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A3DEA"/>
    <w:rPr>
      <w:rFonts w:asciiTheme="majorHAnsi" w:eastAsiaTheme="majorEastAsia" w:hAnsiTheme="majorHAnsi" w:cstheme="majorBidi"/>
      <w:color w:val="000000" w:themeColor="text1"/>
      <w:sz w:val="34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D5EEF"/>
    <w:rPr>
      <w:rFonts w:asciiTheme="majorHAnsi" w:eastAsiaTheme="majorEastAsia" w:hAnsiTheme="majorHAnsi" w:cstheme="majorBidi"/>
      <w:color w:val="404040" w:themeColor="text1" w:themeTint="BF"/>
      <w:sz w:val="28"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IntensiveHervorhebung">
    <w:name w:val="Intense Emphasis"/>
    <w:basedOn w:val="Absatz-Standardschriftart"/>
    <w:uiPriority w:val="21"/>
    <w:qFormat/>
    <w:rPr>
      <w:b/>
      <w:bCs/>
      <w:i/>
      <w:iCs/>
      <w:color w:val="auto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Pr>
      <w:color w:val="B01513" w:themeColor="accent1"/>
      <w:sz w:val="28"/>
      <w:szCs w:val="28"/>
    </w:rPr>
  </w:style>
  <w:style w:type="character" w:styleId="IntensiverVerweis">
    <w:name w:val="Intense Reference"/>
    <w:basedOn w:val="Absatz-Standardschriftar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Hyperlink">
    <w:name w:val="Hyperlink"/>
    <w:basedOn w:val="Absatz-Standardschriftart"/>
    <w:unhideWhenUsed/>
    <w:rPr>
      <w:color w:val="4FB8C1" w:themeColor="text2" w:themeTint="99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Pr>
      <w:color w:val="9DFFCB" w:themeColor="followedHyperlink"/>
      <w:u w:val="single"/>
    </w:rPr>
  </w:style>
  <w:style w:type="paragraph" w:styleId="KeinLeerraum">
    <w:name w:val="No Spacing"/>
    <w:link w:val="KeinLeerraumZchn"/>
    <w:uiPriority w:val="1"/>
    <w:qFormat/>
    <w:rsid w:val="003D60BB"/>
    <w:pPr>
      <w:spacing w:after="0" w:line="240" w:lineRule="auto"/>
    </w:pPr>
    <w:rPr>
      <w:sz w:val="22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3D60BB"/>
    <w:rPr>
      <w:sz w:val="22"/>
    </w:rPr>
  </w:style>
  <w:style w:type="paragraph" w:styleId="Zitat">
    <w:name w:val="Quote"/>
    <w:basedOn w:val="Standard"/>
    <w:next w:val="Standard"/>
    <w:link w:val="ZitatZchn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ZitatZchn">
    <w:name w:val="Zitat Zchn"/>
    <w:basedOn w:val="Absatz-Standardschriftart"/>
    <w:link w:val="Zitat"/>
    <w:uiPriority w:val="29"/>
    <w:rPr>
      <w:rFonts w:asciiTheme="majorHAnsi" w:eastAsiaTheme="majorEastAsia" w:hAnsiTheme="majorHAnsi" w:cstheme="majorBidi"/>
    </w:rPr>
  </w:style>
  <w:style w:type="character" w:styleId="Fett">
    <w:name w:val="Strong"/>
    <w:basedOn w:val="Absatz-Standardschriftart"/>
    <w:uiPriority w:val="22"/>
    <w:qFormat/>
    <w:rPr>
      <w:b/>
      <w:bCs/>
    </w:rPr>
  </w:style>
  <w:style w:type="paragraph" w:styleId="Untertitel">
    <w:name w:val="Subtitle"/>
    <w:basedOn w:val="Standard"/>
    <w:next w:val="Standard"/>
    <w:link w:val="UntertitelZchn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Pr>
      <w:sz w:val="28"/>
      <w:szCs w:val="28"/>
    </w:rPr>
  </w:style>
  <w:style w:type="character" w:styleId="SchwacheHervorhebung">
    <w:name w:val="Subtle Emphasis"/>
    <w:basedOn w:val="Absatz-Standardschriftart"/>
    <w:uiPriority w:val="19"/>
    <w:qFormat/>
    <w:rPr>
      <w:i/>
      <w:iCs/>
      <w:color w:val="595959" w:themeColor="text1" w:themeTint="A6"/>
    </w:rPr>
  </w:style>
  <w:style w:type="character" w:styleId="SchwacherVerweis">
    <w:name w:val="Subtle Reference"/>
    <w:basedOn w:val="Absatz-Standardschriftar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el">
    <w:name w:val="Title"/>
    <w:basedOn w:val="Standard"/>
    <w:next w:val="Standard"/>
    <w:link w:val="TitelZchn"/>
    <w:uiPriority w:val="10"/>
    <w:qFormat/>
    <w:rsid w:val="00BA3DEA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kern w:val="28"/>
      <w:sz w:val="72"/>
      <w:szCs w:val="72"/>
    </w:rPr>
  </w:style>
  <w:style w:type="character" w:customStyle="1" w:styleId="TitelZchn">
    <w:name w:val="Titel Zchn"/>
    <w:basedOn w:val="Absatz-Standardschriftart"/>
    <w:link w:val="Titel"/>
    <w:uiPriority w:val="10"/>
    <w:rsid w:val="00BA3DEA"/>
    <w:rPr>
      <w:rFonts w:asciiTheme="majorHAnsi" w:eastAsiaTheme="majorEastAsia" w:hAnsiTheme="majorHAnsi" w:cstheme="majorBidi"/>
      <w:color w:val="000000" w:themeColor="text1"/>
      <w:kern w:val="28"/>
      <w:sz w:val="72"/>
      <w:szCs w:val="72"/>
    </w:r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782A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82AB4"/>
    <w:rPr>
      <w:sz w:val="22"/>
    </w:rPr>
  </w:style>
  <w:style w:type="paragraph" w:styleId="Fuzeile">
    <w:name w:val="footer"/>
    <w:basedOn w:val="Standard"/>
    <w:link w:val="FuzeileZchn"/>
    <w:uiPriority w:val="99"/>
    <w:unhideWhenUsed/>
    <w:rsid w:val="00782A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82AB4"/>
    <w:rPr>
      <w:sz w:val="22"/>
    </w:rPr>
  </w:style>
  <w:style w:type="table" w:styleId="Tabellenraster">
    <w:name w:val="Table Grid"/>
    <w:basedOn w:val="NormaleTabelle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lorian\Documents\Custom%20Office%20Templates\Ion_Template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2F8B38D3C5264BB78418AB8D69B3BF" ma:contentTypeVersion="0" ma:contentTypeDescription="Create a new document." ma:contentTypeScope="" ma:versionID="7f70dd31027f76c11d2911fa732ecd0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A76B660-EA61-4B1B-8732-3BA3807D749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E2E05F8-76A8-46B1-9500-32B8B0E5AD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0F9A1B3-D9BC-4742-8FF9-D08C6DDE7F7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93EA450-910F-4BBA-835D-7FBC950A68A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Ion_Template.dotx</Template>
  <TotalTime>0</TotalTime>
  <Pages>3</Pages>
  <Words>642</Words>
  <Characters>4051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Florian</dc:creator>
  <cp:lastModifiedBy>Schwarzl Florian, 5BHIF</cp:lastModifiedBy>
  <cp:revision>28</cp:revision>
  <dcterms:created xsi:type="dcterms:W3CDTF">2020-06-03T10:01:00Z</dcterms:created>
  <dcterms:modified xsi:type="dcterms:W3CDTF">2020-09-15T12:29:00Z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0x010100D72F8B38D3C5264BB78418AB8D69B3BF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